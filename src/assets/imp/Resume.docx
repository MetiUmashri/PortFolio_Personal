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0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2"/>
        <w:gridCol w:w="730"/>
        <w:gridCol w:w="11920"/>
      </w:tblGrid>
      <w:tr w:rsidR="001B2ABD" w14:paraId="1FE268A6" w14:textId="77777777" w:rsidTr="00BC1D24">
        <w:trPr>
          <w:trHeight w:val="623"/>
        </w:trPr>
        <w:tc>
          <w:tcPr>
            <w:tcW w:w="3652" w:type="dxa"/>
            <w:vAlign w:val="bottom"/>
          </w:tcPr>
          <w:p w14:paraId="6A662E4E" w14:textId="3FF5C17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30" w:type="dxa"/>
          </w:tcPr>
          <w:p w14:paraId="6D0B65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1920" w:type="dxa"/>
            <w:vAlign w:val="bottom"/>
          </w:tcPr>
          <w:p w14:paraId="507E7F31" w14:textId="1E1F6F31" w:rsidR="001B2ABD" w:rsidRDefault="009C6ED6" w:rsidP="001B2ABD">
            <w:pPr>
              <w:pStyle w:val="Subtitle"/>
            </w:pPr>
            <w:r>
              <w:rPr>
                <w:spacing w:val="1"/>
                <w:w w:val="70"/>
                <w:sz w:val="40"/>
                <w:szCs w:val="36"/>
              </w:rPr>
              <w:t>UMASHRI V MET</w:t>
            </w:r>
            <w:r>
              <w:rPr>
                <w:spacing w:val="7"/>
                <w:w w:val="70"/>
                <w:sz w:val="40"/>
                <w:szCs w:val="36"/>
              </w:rPr>
              <w:t>I</w:t>
            </w:r>
          </w:p>
        </w:tc>
      </w:tr>
      <w:tr w:rsidR="001B2ABD" w14:paraId="53200E62" w14:textId="77777777" w:rsidTr="00FF6EA7">
        <w:trPr>
          <w:trHeight w:val="10200"/>
        </w:trPr>
        <w:tc>
          <w:tcPr>
            <w:tcW w:w="3652" w:type="dxa"/>
          </w:tcPr>
          <w:p w14:paraId="462C88DA" w14:textId="77777777" w:rsidR="00036450" w:rsidRDefault="00036450" w:rsidP="00036450">
            <w:bookmarkStart w:id="0" w:name="_Hlk141567120"/>
          </w:p>
          <w:sdt>
            <w:sdtPr>
              <w:id w:val="-1954003311"/>
              <w:placeholder>
                <w:docPart w:val="FA499BAC0E2E486C88192717AAA4967E"/>
              </w:placeholder>
              <w:temporary/>
              <w:showingPlcHdr/>
              <w15:appearance w15:val="hidden"/>
            </w:sdtPr>
            <w:sdtContent>
              <w:p w14:paraId="358AF58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94A3F03165174146A4E8A0FE549D74E0"/>
              </w:placeholder>
              <w:temporary/>
              <w:showingPlcHdr/>
              <w15:appearance w15:val="hidden"/>
            </w:sdtPr>
            <w:sdtContent>
              <w:p w14:paraId="2EF91554" w14:textId="77777777" w:rsidR="004D3011" w:rsidRPr="006C0A68" w:rsidRDefault="004D3011" w:rsidP="004D3011">
                <w:pPr>
                  <w:rPr>
                    <w:sz w:val="20"/>
                    <w:szCs w:val="20"/>
                  </w:rPr>
                </w:pPr>
                <w:r w:rsidRPr="006C0A68"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24B40B96" w14:textId="501D9CF8" w:rsidR="004D3011" w:rsidRPr="006C0A68" w:rsidRDefault="00655262" w:rsidP="004D3011">
            <w:pPr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+91-9742567191</w:t>
            </w:r>
          </w:p>
          <w:p w14:paraId="2A2D4BB1" w14:textId="77777777" w:rsidR="004D3011" w:rsidRPr="006C0A68" w:rsidRDefault="004D3011" w:rsidP="004D3011">
            <w:pPr>
              <w:rPr>
                <w:sz w:val="20"/>
                <w:szCs w:val="20"/>
              </w:rPr>
            </w:pPr>
          </w:p>
          <w:p w14:paraId="26BD82BE" w14:textId="560C16A3" w:rsidR="004D3011" w:rsidRPr="006C0A68" w:rsidRDefault="00655262" w:rsidP="004D3011">
            <w:pPr>
              <w:rPr>
                <w:b/>
                <w:bCs/>
                <w:sz w:val="20"/>
                <w:szCs w:val="20"/>
              </w:rPr>
            </w:pPr>
            <w:r w:rsidRPr="006C0A68">
              <w:rPr>
                <w:b/>
                <w:bCs/>
                <w:sz w:val="20"/>
                <w:szCs w:val="20"/>
              </w:rPr>
              <w:t>Linked</w:t>
            </w:r>
            <w:r w:rsidR="00ED0116" w:rsidRPr="006C0A68">
              <w:rPr>
                <w:b/>
                <w:bCs/>
                <w:sz w:val="20"/>
                <w:szCs w:val="20"/>
              </w:rPr>
              <w:t>I</w:t>
            </w:r>
            <w:r w:rsidRPr="006C0A68">
              <w:rPr>
                <w:b/>
                <w:bCs/>
                <w:sz w:val="20"/>
                <w:szCs w:val="20"/>
              </w:rPr>
              <w:t>n</w:t>
            </w:r>
            <w:r w:rsidR="00ED0116" w:rsidRPr="006C0A68">
              <w:rPr>
                <w:b/>
                <w:bCs/>
                <w:sz w:val="20"/>
                <w:szCs w:val="20"/>
              </w:rPr>
              <w:t>:</w:t>
            </w:r>
          </w:p>
          <w:p w14:paraId="4F4D8AC4" w14:textId="3C70E4F4" w:rsidR="004D3011" w:rsidRPr="006C0A68" w:rsidRDefault="00ED0116" w:rsidP="004D3011">
            <w:pPr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https://www.linkedin.com/in/umashri-meti-72074a220</w:t>
            </w:r>
          </w:p>
          <w:p w14:paraId="6CD14F93" w14:textId="77777777" w:rsidR="004D3011" w:rsidRPr="006C0A68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CA0ADAC7013D47B590AB04A832F97F33"/>
              </w:placeholder>
              <w:temporary/>
              <w:showingPlcHdr/>
              <w15:appearance w15:val="hidden"/>
            </w:sdtPr>
            <w:sdtContent>
              <w:p w14:paraId="34E6BA75" w14:textId="77777777" w:rsidR="004D3011" w:rsidRPr="006C0A68" w:rsidRDefault="004D3011" w:rsidP="004D3011">
                <w:pPr>
                  <w:rPr>
                    <w:sz w:val="20"/>
                    <w:szCs w:val="20"/>
                  </w:rPr>
                </w:pPr>
                <w:r w:rsidRPr="006C0A68">
                  <w:rPr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14:paraId="6A31A9F7" w14:textId="2D5BCF72" w:rsidR="00ED0116" w:rsidRPr="006C0A68" w:rsidRDefault="00000000" w:rsidP="004D3011">
            <w:pPr>
              <w:rPr>
                <w:sz w:val="20"/>
                <w:szCs w:val="20"/>
              </w:rPr>
            </w:pPr>
            <w:hyperlink r:id="rId7" w:history="1">
              <w:r w:rsidR="006C0A68" w:rsidRPr="006C0A68">
                <w:rPr>
                  <w:rStyle w:val="Hyperlink"/>
                  <w:color w:val="auto"/>
                  <w:sz w:val="20"/>
                  <w:szCs w:val="20"/>
                </w:rPr>
                <w:t>umashri.meti@gmail.com</w:t>
              </w:r>
            </w:hyperlink>
          </w:p>
          <w:p w14:paraId="3A7C738F" w14:textId="77777777" w:rsidR="006C0A68" w:rsidRDefault="006C0A68" w:rsidP="004D3011"/>
          <w:p w14:paraId="39C41410" w14:textId="77777777" w:rsidR="006C0A68" w:rsidRDefault="006C0A68" w:rsidP="004D3011"/>
          <w:p w14:paraId="1ADC8BAA" w14:textId="1986C016" w:rsidR="004D3011" w:rsidRPr="00CB0055" w:rsidRDefault="00555F6A" w:rsidP="00CB0055">
            <w:pPr>
              <w:pStyle w:val="Heading3"/>
            </w:pPr>
            <w:r>
              <w:t>SKILLS</w:t>
            </w:r>
          </w:p>
          <w:p w14:paraId="303A0939" w14:textId="77777777" w:rsidR="00555F6A" w:rsidRPr="006C0A68" w:rsidRDefault="00555F6A" w:rsidP="00555F6A">
            <w:pPr>
              <w:pStyle w:val="ListParagraph"/>
              <w:numPr>
                <w:ilvl w:val="0"/>
                <w:numId w:val="5"/>
              </w:numPr>
              <w:ind w:left="447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PROBLEM SOLVING</w:t>
            </w:r>
          </w:p>
          <w:p w14:paraId="1485C886" w14:textId="77777777" w:rsidR="00555F6A" w:rsidRPr="006C0A68" w:rsidRDefault="00555F6A" w:rsidP="00555F6A">
            <w:pPr>
              <w:pStyle w:val="ListParagraph"/>
              <w:numPr>
                <w:ilvl w:val="0"/>
                <w:numId w:val="5"/>
              </w:numPr>
              <w:ind w:left="447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CREATIVITY</w:t>
            </w:r>
          </w:p>
          <w:p w14:paraId="15464986" w14:textId="77777777" w:rsidR="00555F6A" w:rsidRPr="006C0A68" w:rsidRDefault="00555F6A" w:rsidP="00555F6A">
            <w:pPr>
              <w:pStyle w:val="ListParagraph"/>
              <w:numPr>
                <w:ilvl w:val="0"/>
                <w:numId w:val="5"/>
              </w:numPr>
              <w:ind w:left="447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TEAMWORK</w:t>
            </w:r>
          </w:p>
          <w:p w14:paraId="24949033" w14:textId="77777777" w:rsidR="00555F6A" w:rsidRPr="006C0A68" w:rsidRDefault="00555F6A" w:rsidP="00555F6A">
            <w:pPr>
              <w:pStyle w:val="ListParagraph"/>
              <w:numPr>
                <w:ilvl w:val="0"/>
                <w:numId w:val="5"/>
              </w:numPr>
              <w:ind w:left="447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CODING</w:t>
            </w:r>
          </w:p>
          <w:p w14:paraId="2573CEA7" w14:textId="0EDFFC28" w:rsidR="00D22D7B" w:rsidRPr="006C0A68" w:rsidRDefault="00D22D7B" w:rsidP="00555F6A">
            <w:pPr>
              <w:pStyle w:val="ListParagraph"/>
              <w:numPr>
                <w:ilvl w:val="0"/>
                <w:numId w:val="5"/>
              </w:numPr>
              <w:ind w:left="447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COMMUNICATION</w:t>
            </w:r>
          </w:p>
          <w:p w14:paraId="246AEC1B" w14:textId="77777777" w:rsidR="00310EB3" w:rsidRDefault="00310EB3" w:rsidP="00D22D7B"/>
          <w:p w14:paraId="253618BE" w14:textId="77777777" w:rsidR="00555F6A" w:rsidRDefault="00555F6A" w:rsidP="00555F6A"/>
          <w:p w14:paraId="538C951E" w14:textId="77777777" w:rsidR="00D22D7B" w:rsidRPr="00D22D7B" w:rsidRDefault="00D22D7B" w:rsidP="00555F6A">
            <w:pPr>
              <w:rPr>
                <w:sz w:val="28"/>
                <w:szCs w:val="36"/>
              </w:rPr>
            </w:pPr>
          </w:p>
          <w:p w14:paraId="13130BE3" w14:textId="75D8FF46" w:rsidR="00D22D7B" w:rsidRDefault="00D22D7B" w:rsidP="00555F6A">
            <w:pPr>
              <w:rPr>
                <w:b/>
                <w:bCs/>
                <w:color w:val="548AB7" w:themeColor="accent1" w:themeShade="BF"/>
                <w:sz w:val="28"/>
                <w:szCs w:val="36"/>
              </w:rPr>
            </w:pPr>
            <w:r w:rsidRPr="00D22D7B">
              <w:rPr>
                <w:b/>
                <w:bCs/>
                <w:color w:val="548AB7" w:themeColor="accent1" w:themeShade="BF"/>
                <w:sz w:val="28"/>
                <w:szCs w:val="36"/>
              </w:rPr>
              <w:t>CODING PROFILES</w:t>
            </w:r>
          </w:p>
          <w:p w14:paraId="1A7787BE" w14:textId="0F400E5B" w:rsidR="006C0A68" w:rsidRDefault="00000000" w:rsidP="006C0A68">
            <w:pPr>
              <w:pStyle w:val="ListParagraph"/>
              <w:numPr>
                <w:ilvl w:val="0"/>
                <w:numId w:val="8"/>
              </w:numPr>
              <w:ind w:left="454"/>
              <w:rPr>
                <w:sz w:val="22"/>
                <w:szCs w:val="28"/>
              </w:rPr>
            </w:pPr>
            <w:hyperlink r:id="rId8" w:history="1">
              <w:r w:rsidR="006C0A68" w:rsidRPr="006C0A68">
                <w:rPr>
                  <w:rStyle w:val="Hyperlink"/>
                  <w:color w:val="auto"/>
                  <w:sz w:val="22"/>
                  <w:szCs w:val="28"/>
                </w:rPr>
                <w:t>GeeksForGeeks</w:t>
              </w:r>
            </w:hyperlink>
          </w:p>
          <w:p w14:paraId="11963B44" w14:textId="592ECECD" w:rsidR="006C0A68" w:rsidRDefault="00000000" w:rsidP="006C0A68">
            <w:pPr>
              <w:pStyle w:val="ListParagraph"/>
              <w:numPr>
                <w:ilvl w:val="0"/>
                <w:numId w:val="8"/>
              </w:numPr>
              <w:ind w:left="454"/>
              <w:rPr>
                <w:sz w:val="22"/>
                <w:szCs w:val="28"/>
              </w:rPr>
            </w:pPr>
            <w:hyperlink r:id="rId9" w:history="1">
              <w:r w:rsidR="006C0A68" w:rsidRPr="006C0A68">
                <w:rPr>
                  <w:rStyle w:val="Hyperlink"/>
                  <w:color w:val="auto"/>
                  <w:sz w:val="22"/>
                  <w:szCs w:val="28"/>
                </w:rPr>
                <w:t>Hacker</w:t>
              </w:r>
              <w:r w:rsidR="006C0A68">
                <w:rPr>
                  <w:rStyle w:val="Hyperlink"/>
                  <w:color w:val="auto"/>
                  <w:sz w:val="22"/>
                  <w:szCs w:val="28"/>
                </w:rPr>
                <w:t>r</w:t>
              </w:r>
              <w:r w:rsidR="006C0A68" w:rsidRPr="006C0A68">
                <w:rPr>
                  <w:rStyle w:val="Hyperlink"/>
                  <w:color w:val="auto"/>
                  <w:sz w:val="22"/>
                  <w:szCs w:val="28"/>
                </w:rPr>
                <w:t>ank</w:t>
              </w:r>
            </w:hyperlink>
          </w:p>
          <w:p w14:paraId="3B5232F2" w14:textId="4BFF361E" w:rsidR="006C0A68" w:rsidRPr="006C0A68" w:rsidRDefault="00000000" w:rsidP="006C0A68">
            <w:pPr>
              <w:pStyle w:val="ListParagraph"/>
              <w:numPr>
                <w:ilvl w:val="0"/>
                <w:numId w:val="8"/>
              </w:numPr>
              <w:ind w:left="454"/>
              <w:rPr>
                <w:sz w:val="22"/>
                <w:szCs w:val="28"/>
              </w:rPr>
            </w:pPr>
            <w:hyperlink r:id="rId10" w:history="1">
              <w:r w:rsidR="006C0A68" w:rsidRPr="006C0A68">
                <w:rPr>
                  <w:rStyle w:val="Hyperlink"/>
                  <w:color w:val="auto"/>
                  <w:sz w:val="22"/>
                  <w:szCs w:val="28"/>
                </w:rPr>
                <w:t>Github</w:t>
              </w:r>
            </w:hyperlink>
          </w:p>
          <w:p w14:paraId="4A442989" w14:textId="77777777" w:rsidR="00D22D7B" w:rsidRPr="00D22D7B" w:rsidRDefault="00D22D7B" w:rsidP="00555F6A">
            <w:pPr>
              <w:rPr>
                <w:sz w:val="22"/>
                <w:szCs w:val="28"/>
              </w:rPr>
            </w:pPr>
          </w:p>
          <w:p w14:paraId="795C3ED1" w14:textId="77777777" w:rsidR="00D22D7B" w:rsidRDefault="00D22D7B" w:rsidP="00555F6A">
            <w:pPr>
              <w:rPr>
                <w:b/>
                <w:bCs/>
                <w:color w:val="548AB7" w:themeColor="accent1" w:themeShade="BF"/>
                <w:sz w:val="28"/>
                <w:szCs w:val="36"/>
              </w:rPr>
            </w:pPr>
          </w:p>
          <w:p w14:paraId="3402F64E" w14:textId="77777777" w:rsidR="00D22D7B" w:rsidRPr="00D22D7B" w:rsidRDefault="00D22D7B" w:rsidP="00555F6A">
            <w:pPr>
              <w:rPr>
                <w:b/>
                <w:bCs/>
                <w:color w:val="548AB7" w:themeColor="accent1" w:themeShade="BF"/>
                <w:sz w:val="28"/>
                <w:szCs w:val="36"/>
              </w:rPr>
            </w:pPr>
          </w:p>
          <w:p w14:paraId="103A01DF" w14:textId="77777777" w:rsidR="00555F6A" w:rsidRDefault="00555F6A" w:rsidP="00555F6A">
            <w:pPr>
              <w:rPr>
                <w:b/>
                <w:bCs/>
                <w:color w:val="548AB7" w:themeColor="accent1" w:themeShade="BF"/>
                <w:sz w:val="28"/>
                <w:szCs w:val="36"/>
              </w:rPr>
            </w:pPr>
            <w:r w:rsidRPr="00BC1D24">
              <w:rPr>
                <w:b/>
                <w:bCs/>
                <w:color w:val="548AB7" w:themeColor="accent1" w:themeShade="BF"/>
                <w:sz w:val="28"/>
                <w:szCs w:val="36"/>
              </w:rPr>
              <w:t>LANGUAGE</w:t>
            </w:r>
          </w:p>
          <w:p w14:paraId="0D2B305B" w14:textId="77777777" w:rsidR="00BC1D24" w:rsidRDefault="00BC1D24" w:rsidP="00555F6A">
            <w:pPr>
              <w:rPr>
                <w:szCs w:val="18"/>
              </w:rPr>
            </w:pPr>
          </w:p>
          <w:p w14:paraId="68552C07" w14:textId="77777777" w:rsidR="006C0A68" w:rsidRDefault="00BC1D24" w:rsidP="006C0A68">
            <w:pPr>
              <w:pStyle w:val="ListParagraph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English</w:t>
            </w:r>
          </w:p>
          <w:p w14:paraId="3D5D3045" w14:textId="77777777" w:rsidR="006C0A68" w:rsidRDefault="00BC1D24" w:rsidP="006C0A68">
            <w:pPr>
              <w:pStyle w:val="ListParagraph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Hindi</w:t>
            </w:r>
          </w:p>
          <w:p w14:paraId="16BCF3FC" w14:textId="1145C9D8" w:rsidR="00BC1D24" w:rsidRPr="006C0A68" w:rsidRDefault="00BC1D24" w:rsidP="006C0A68">
            <w:pPr>
              <w:pStyle w:val="ListParagraph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Kannada</w:t>
            </w:r>
          </w:p>
        </w:tc>
        <w:tc>
          <w:tcPr>
            <w:tcW w:w="730" w:type="dxa"/>
          </w:tcPr>
          <w:p w14:paraId="69E8B76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1920" w:type="dxa"/>
          </w:tcPr>
          <w:sdt>
            <w:sdtPr>
              <w:id w:val="1049110328"/>
              <w:placeholder>
                <w:docPart w:val="880CE6395BBD4D9EBC25F0431B9E8A3C"/>
              </w:placeholder>
              <w:temporary/>
              <w:showingPlcHdr/>
              <w15:appearance w15:val="hidden"/>
            </w:sdtPr>
            <w:sdtContent>
              <w:p w14:paraId="1FD1C93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E21C735" w14:textId="736A2DF9" w:rsidR="00036450" w:rsidRPr="006C0A68" w:rsidRDefault="009C6ED6" w:rsidP="00B359E4">
            <w:pPr>
              <w:pStyle w:val="Heading4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DR AMBEDKAR INSTITUTE OF TECHNOLOGY</w:t>
            </w:r>
          </w:p>
          <w:p w14:paraId="00E40FE1" w14:textId="3CFB6F71" w:rsidR="00036450" w:rsidRPr="006C0A68" w:rsidRDefault="009C6ED6" w:rsidP="00B359E4">
            <w:pPr>
              <w:pStyle w:val="Date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2020</w:t>
            </w:r>
            <w:r w:rsidR="00036450" w:rsidRPr="006C0A68">
              <w:rPr>
                <w:sz w:val="20"/>
                <w:szCs w:val="20"/>
              </w:rPr>
              <w:t xml:space="preserve"> </w:t>
            </w:r>
            <w:r w:rsidRPr="006C0A68">
              <w:rPr>
                <w:sz w:val="20"/>
                <w:szCs w:val="20"/>
              </w:rPr>
              <w:t>–</w:t>
            </w:r>
            <w:r w:rsidR="00036450" w:rsidRPr="006C0A68">
              <w:rPr>
                <w:sz w:val="20"/>
                <w:szCs w:val="20"/>
              </w:rPr>
              <w:t xml:space="preserve"> </w:t>
            </w:r>
            <w:r w:rsidRPr="006C0A68">
              <w:rPr>
                <w:sz w:val="20"/>
                <w:szCs w:val="20"/>
              </w:rPr>
              <w:t>2024</w:t>
            </w:r>
          </w:p>
          <w:p w14:paraId="204D48CC" w14:textId="396C2F75" w:rsidR="00036450" w:rsidRPr="006C0A68" w:rsidRDefault="009C6ED6" w:rsidP="00036450">
            <w:pPr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B.E in Computer Science</w:t>
            </w:r>
            <w:r w:rsidR="00655262" w:rsidRPr="006C0A68">
              <w:rPr>
                <w:sz w:val="20"/>
                <w:szCs w:val="20"/>
              </w:rPr>
              <w:t xml:space="preserve"> secured 8.06 C.G.P.A (upto 5 Sem)</w:t>
            </w:r>
          </w:p>
          <w:p w14:paraId="1533FDA9" w14:textId="77777777" w:rsidR="009C6ED6" w:rsidRPr="006C0A68" w:rsidRDefault="009C6ED6" w:rsidP="00036450">
            <w:pPr>
              <w:rPr>
                <w:sz w:val="20"/>
                <w:szCs w:val="20"/>
              </w:rPr>
            </w:pPr>
          </w:p>
          <w:p w14:paraId="67E48B07" w14:textId="0CD5142C" w:rsidR="009C6ED6" w:rsidRPr="006C0A68" w:rsidRDefault="009C6ED6" w:rsidP="00036450">
            <w:pPr>
              <w:rPr>
                <w:sz w:val="20"/>
                <w:szCs w:val="20"/>
              </w:rPr>
            </w:pPr>
            <w:r w:rsidRPr="006C0A68">
              <w:rPr>
                <w:b/>
                <w:bCs/>
                <w:sz w:val="20"/>
                <w:szCs w:val="20"/>
              </w:rPr>
              <w:t xml:space="preserve">K.L.E PU COLLEGE                                                                        </w:t>
            </w:r>
          </w:p>
          <w:p w14:paraId="2C1F36C6" w14:textId="77777777" w:rsidR="009C6ED6" w:rsidRPr="006C0A68" w:rsidRDefault="009C6ED6" w:rsidP="00B359E4">
            <w:pPr>
              <w:pStyle w:val="Date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 xml:space="preserve">2018 </w:t>
            </w:r>
            <w:r w:rsidR="00036450" w:rsidRPr="006C0A68">
              <w:rPr>
                <w:sz w:val="20"/>
                <w:szCs w:val="20"/>
              </w:rPr>
              <w:t xml:space="preserve"> - </w:t>
            </w:r>
            <w:r w:rsidRPr="006C0A68">
              <w:rPr>
                <w:sz w:val="20"/>
                <w:szCs w:val="20"/>
              </w:rPr>
              <w:t>2020</w:t>
            </w:r>
          </w:p>
          <w:p w14:paraId="1AF6679D" w14:textId="3D06C093" w:rsidR="00ED0116" w:rsidRPr="006C0A68" w:rsidRDefault="009C6ED6" w:rsidP="00B359E4">
            <w:pPr>
              <w:pStyle w:val="Date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Secured 8</w:t>
            </w:r>
            <w:r w:rsidR="009323F7">
              <w:rPr>
                <w:sz w:val="20"/>
                <w:szCs w:val="20"/>
              </w:rPr>
              <w:t>0.83</w:t>
            </w:r>
            <w:r w:rsidRPr="006C0A68">
              <w:rPr>
                <w:sz w:val="20"/>
                <w:szCs w:val="20"/>
              </w:rPr>
              <w:t>% in 12</w:t>
            </w:r>
            <w:r w:rsidRPr="006C0A68">
              <w:rPr>
                <w:sz w:val="20"/>
                <w:szCs w:val="20"/>
                <w:vertAlign w:val="superscript"/>
              </w:rPr>
              <w:t>th</w:t>
            </w:r>
            <w:r w:rsidRPr="006C0A68">
              <w:rPr>
                <w:sz w:val="20"/>
                <w:szCs w:val="20"/>
              </w:rPr>
              <w:t xml:space="preserve"> State Board Examination   </w:t>
            </w:r>
          </w:p>
          <w:p w14:paraId="460E4845" w14:textId="77777777" w:rsidR="00ED0116" w:rsidRPr="006C0A68" w:rsidRDefault="00ED0116" w:rsidP="00B359E4">
            <w:pPr>
              <w:pStyle w:val="Date"/>
              <w:rPr>
                <w:sz w:val="20"/>
                <w:szCs w:val="20"/>
              </w:rPr>
            </w:pPr>
          </w:p>
          <w:p w14:paraId="4DBFDF92" w14:textId="77777777" w:rsidR="00ED0116" w:rsidRPr="006C0A68" w:rsidRDefault="00ED0116" w:rsidP="00B359E4">
            <w:pPr>
              <w:pStyle w:val="Date"/>
              <w:rPr>
                <w:b/>
                <w:bCs/>
                <w:sz w:val="20"/>
                <w:szCs w:val="20"/>
              </w:rPr>
            </w:pPr>
            <w:r w:rsidRPr="006C0A68">
              <w:rPr>
                <w:b/>
                <w:bCs/>
                <w:sz w:val="20"/>
                <w:szCs w:val="20"/>
              </w:rPr>
              <w:t>K.L.E  SOCIETY’S SCHOOL</w:t>
            </w:r>
          </w:p>
          <w:p w14:paraId="12EBF704" w14:textId="4591CD2B" w:rsidR="00D1013D" w:rsidRPr="006C0A68" w:rsidRDefault="00ED0116" w:rsidP="00B359E4">
            <w:pPr>
              <w:pStyle w:val="Date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 xml:space="preserve">2007 </w:t>
            </w:r>
            <w:r w:rsidR="00D1013D" w:rsidRPr="006C0A68">
              <w:rPr>
                <w:sz w:val="20"/>
                <w:szCs w:val="20"/>
              </w:rPr>
              <w:t>–</w:t>
            </w:r>
            <w:r w:rsidRPr="006C0A68">
              <w:rPr>
                <w:sz w:val="20"/>
                <w:szCs w:val="20"/>
              </w:rPr>
              <w:t xml:space="preserve"> 2018</w:t>
            </w:r>
          </w:p>
          <w:p w14:paraId="09FFF8E2" w14:textId="7CA7EEFA" w:rsidR="00036450" w:rsidRPr="006C0A68" w:rsidRDefault="00D1013D" w:rsidP="00B359E4">
            <w:pPr>
              <w:pStyle w:val="Date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Secured 84% in 10</w:t>
            </w:r>
            <w:r w:rsidRPr="006C0A68">
              <w:rPr>
                <w:sz w:val="20"/>
                <w:szCs w:val="20"/>
                <w:vertAlign w:val="superscript"/>
              </w:rPr>
              <w:t>th</w:t>
            </w:r>
            <w:r w:rsidRPr="006C0A68">
              <w:rPr>
                <w:sz w:val="20"/>
                <w:szCs w:val="20"/>
              </w:rPr>
              <w:t xml:space="preserve"> CBSE </w:t>
            </w:r>
            <w:r w:rsidR="009C6ED6" w:rsidRPr="006C0A68">
              <w:rPr>
                <w:sz w:val="20"/>
                <w:szCs w:val="20"/>
              </w:rPr>
              <w:t xml:space="preserve">                                                             </w:t>
            </w:r>
          </w:p>
          <w:sdt>
            <w:sdtPr>
              <w:id w:val="1001553383"/>
              <w:placeholder>
                <w:docPart w:val="4BA007D998154CE9BED0EA97D589A6F0"/>
              </w:placeholder>
              <w:temporary/>
              <w:showingPlcHdr/>
              <w15:appearance w15:val="hidden"/>
            </w:sdtPr>
            <w:sdtContent>
              <w:p w14:paraId="3F6652CB" w14:textId="6DD4DF6A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3830C36" w14:textId="43732455" w:rsidR="00036450" w:rsidRPr="006C0A68" w:rsidRDefault="00D1013D" w:rsidP="00B359E4">
            <w:pPr>
              <w:pStyle w:val="Heading4"/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GirlScript Summer Of Code</w:t>
            </w:r>
            <w:r w:rsidR="00036450" w:rsidRPr="006C0A68">
              <w:rPr>
                <w:sz w:val="20"/>
                <w:szCs w:val="20"/>
              </w:rPr>
              <w:t xml:space="preserve">  </w:t>
            </w:r>
          </w:p>
          <w:p w14:paraId="15148B1A" w14:textId="6EBFADBC" w:rsidR="00D1013D" w:rsidRPr="006C0A68" w:rsidRDefault="00D1013D" w:rsidP="00D1013D">
            <w:pPr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Contributor</w:t>
            </w:r>
          </w:p>
          <w:p w14:paraId="61F44AC0" w14:textId="07EAF47B" w:rsidR="004D3011" w:rsidRPr="006C0A68" w:rsidRDefault="00D1013D" w:rsidP="00036450">
            <w:pPr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Skills: HTML,CSS,JavaScript,GITHUB</w:t>
            </w:r>
          </w:p>
          <w:p w14:paraId="73E4A1E1" w14:textId="64109982" w:rsidR="00036450" w:rsidRDefault="00D1013D" w:rsidP="00036450">
            <w:pPr>
              <w:pStyle w:val="Heading2"/>
            </w:pPr>
            <w:r>
              <w:t>PROJECTS</w:t>
            </w:r>
          </w:p>
          <w:p w14:paraId="387AB156" w14:textId="41C735CF" w:rsidR="00036450" w:rsidRPr="006C0A68" w:rsidRDefault="00D1013D" w:rsidP="004D3011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b/>
                <w:bCs/>
                <w:noProof/>
                <w:color w:val="000000" w:themeColor="text1"/>
                <w:sz w:val="20"/>
                <w:szCs w:val="20"/>
              </w:rPr>
              <w:t>E-COMMERCE WEBSITE</w:t>
            </w:r>
            <w:r w:rsidRPr="006C0A68">
              <w:rPr>
                <w:noProof/>
                <w:color w:val="000000" w:themeColor="text1"/>
                <w:sz w:val="20"/>
                <w:szCs w:val="20"/>
              </w:rPr>
              <w:t xml:space="preserve">   |   React.js, Node.js, Stripe</w:t>
            </w:r>
          </w:p>
          <w:p w14:paraId="40234B7C" w14:textId="45A95635" w:rsidR="00D1013D" w:rsidRPr="006C0A68" w:rsidRDefault="00D1013D" w:rsidP="00D1013D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>Implementation of add to cart feature</w:t>
            </w:r>
          </w:p>
          <w:p w14:paraId="65F6A920" w14:textId="078DA185" w:rsidR="00D1013D" w:rsidRPr="006C0A68" w:rsidRDefault="00D1013D" w:rsidP="00D1013D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>A flexible payment gateway</w:t>
            </w:r>
          </w:p>
          <w:p w14:paraId="6BF6382A" w14:textId="77777777" w:rsidR="00D1013D" w:rsidRPr="006C0A68" w:rsidRDefault="00D1013D" w:rsidP="00D1013D">
            <w:pPr>
              <w:ind w:left="360"/>
              <w:rPr>
                <w:noProof/>
                <w:color w:val="000000" w:themeColor="text1"/>
                <w:sz w:val="20"/>
                <w:szCs w:val="20"/>
              </w:rPr>
            </w:pPr>
          </w:p>
          <w:p w14:paraId="14F88282" w14:textId="709C7876" w:rsidR="00D1013D" w:rsidRPr="006C0A68" w:rsidRDefault="00D1013D" w:rsidP="00D1013D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WEATHER APP  |  </w:t>
            </w:r>
            <w:r w:rsidRPr="006C0A68">
              <w:rPr>
                <w:noProof/>
                <w:color w:val="000000" w:themeColor="text1"/>
                <w:sz w:val="20"/>
                <w:szCs w:val="20"/>
              </w:rPr>
              <w:t>React.js, CSS</w:t>
            </w:r>
          </w:p>
          <w:p w14:paraId="77EF6E52" w14:textId="1F926822" w:rsidR="00D1013D" w:rsidRPr="006C0A68" w:rsidRDefault="00D1013D" w:rsidP="00D1013D">
            <w:pPr>
              <w:pStyle w:val="ListParagraph"/>
              <w:numPr>
                <w:ilvl w:val="0"/>
                <w:numId w:val="3"/>
              </w:num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>Web Application for displaying weather forecast of the location</w:t>
            </w:r>
          </w:p>
          <w:p w14:paraId="68533298" w14:textId="77777777" w:rsidR="00D1013D" w:rsidRPr="006C0A68" w:rsidRDefault="00D1013D" w:rsidP="00D1013D">
            <w:p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</w:p>
          <w:p w14:paraId="11F973F5" w14:textId="6575024B" w:rsidR="00D1013D" w:rsidRPr="006C0A68" w:rsidRDefault="00D1013D" w:rsidP="00D1013D">
            <w:p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b/>
                <w:bCs/>
                <w:noProof/>
                <w:color w:val="000000" w:themeColor="text1"/>
                <w:sz w:val="20"/>
                <w:szCs w:val="20"/>
              </w:rPr>
              <w:t>TO-DO LIST</w:t>
            </w:r>
            <w:r w:rsidRPr="006C0A68">
              <w:rPr>
                <w:noProof/>
                <w:color w:val="000000" w:themeColor="text1"/>
                <w:sz w:val="20"/>
                <w:szCs w:val="20"/>
              </w:rPr>
              <w:t xml:space="preserve">  |  Javascript, HTML, CSS</w:t>
            </w:r>
          </w:p>
          <w:p w14:paraId="65636739" w14:textId="490B848D" w:rsidR="00D1013D" w:rsidRPr="006C0A68" w:rsidRDefault="00D1013D" w:rsidP="00D1013D">
            <w:pPr>
              <w:pStyle w:val="ListParagraph"/>
              <w:numPr>
                <w:ilvl w:val="0"/>
                <w:numId w:val="3"/>
              </w:num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 xml:space="preserve">Insertion of work to be done </w:t>
            </w:r>
          </w:p>
          <w:p w14:paraId="55DDA4DE" w14:textId="27B2BB1B" w:rsidR="00D1013D" w:rsidRPr="006C0A68" w:rsidRDefault="00D1013D" w:rsidP="00D1013D">
            <w:pPr>
              <w:pStyle w:val="ListParagraph"/>
              <w:numPr>
                <w:ilvl w:val="0"/>
                <w:numId w:val="3"/>
              </w:num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>Deletion of the work on completion</w:t>
            </w:r>
          </w:p>
          <w:p w14:paraId="155A651C" w14:textId="77777777" w:rsidR="00D1013D" w:rsidRPr="006C0A68" w:rsidRDefault="00D1013D" w:rsidP="00D1013D">
            <w:p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</w:p>
          <w:p w14:paraId="4DFD8A7A" w14:textId="0086E1BF" w:rsidR="00D1013D" w:rsidRPr="006C0A68" w:rsidRDefault="00D1013D" w:rsidP="00D1013D">
            <w:p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b/>
                <w:bCs/>
                <w:noProof/>
                <w:color w:val="000000" w:themeColor="text1"/>
                <w:sz w:val="20"/>
                <w:szCs w:val="20"/>
              </w:rPr>
              <w:t>QUIZ APP</w:t>
            </w:r>
            <w:r w:rsidRPr="006C0A68">
              <w:rPr>
                <w:noProof/>
                <w:color w:val="000000" w:themeColor="text1"/>
                <w:sz w:val="20"/>
                <w:szCs w:val="20"/>
              </w:rPr>
              <w:t xml:space="preserve">   |   </w:t>
            </w:r>
            <w:r w:rsidR="00555F6A" w:rsidRPr="006C0A68">
              <w:rPr>
                <w:noProof/>
                <w:color w:val="000000" w:themeColor="text1"/>
                <w:sz w:val="20"/>
                <w:szCs w:val="20"/>
              </w:rPr>
              <w:t>Javascript</w:t>
            </w:r>
            <w:r w:rsidRPr="006C0A68">
              <w:rPr>
                <w:noProof/>
                <w:color w:val="000000" w:themeColor="text1"/>
                <w:sz w:val="20"/>
                <w:szCs w:val="20"/>
              </w:rPr>
              <w:t>, HTML, CSS</w:t>
            </w:r>
          </w:p>
          <w:p w14:paraId="0DA81582" w14:textId="5691B9D3" w:rsidR="00555F6A" w:rsidRPr="006C0A68" w:rsidRDefault="00D1013D" w:rsidP="00555F6A">
            <w:pPr>
              <w:pStyle w:val="ListParagraph"/>
              <w:numPr>
                <w:ilvl w:val="0"/>
                <w:numId w:val="4"/>
              </w:numPr>
              <w:ind w:right="-93"/>
              <w:rPr>
                <w:noProof/>
                <w:color w:val="000000" w:themeColor="text1"/>
                <w:sz w:val="20"/>
                <w:szCs w:val="20"/>
              </w:rPr>
            </w:pPr>
            <w:r w:rsidRPr="006C0A68">
              <w:rPr>
                <w:noProof/>
                <w:color w:val="000000" w:themeColor="text1"/>
                <w:sz w:val="20"/>
                <w:szCs w:val="20"/>
              </w:rPr>
              <w:t xml:space="preserve">A small of quiz app </w:t>
            </w:r>
            <w:r w:rsidR="00555F6A" w:rsidRPr="006C0A68">
              <w:rPr>
                <w:noProof/>
                <w:color w:val="000000" w:themeColor="text1"/>
                <w:sz w:val="20"/>
                <w:szCs w:val="20"/>
              </w:rPr>
              <w:t>highlights green on correct answer</w:t>
            </w:r>
          </w:p>
          <w:p w14:paraId="4AC4303A" w14:textId="77777777" w:rsidR="00FF6EA7" w:rsidRPr="00FF6EA7" w:rsidRDefault="00FF6EA7" w:rsidP="004D3011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</w:rPr>
              <w:t xml:space="preserve">Ttdf </w:t>
            </w:r>
            <w:r w:rsidRPr="00FF6EA7">
              <w:rPr>
                <w:color w:val="FFFFFF" w:themeColor="background1"/>
                <w:sz w:val="22"/>
              </w:rPr>
              <w:t xml:space="preserve">a </w:t>
            </w:r>
          </w:p>
          <w:p w14:paraId="2F8975CD" w14:textId="0AF34FA7" w:rsidR="00310EB3" w:rsidRDefault="00310EB3" w:rsidP="00310EB3">
            <w:pPr>
              <w:pStyle w:val="Heading2"/>
            </w:pPr>
            <w:r>
              <w:t>Certifications</w:t>
            </w:r>
          </w:p>
          <w:p w14:paraId="6BDAF129" w14:textId="77777777" w:rsidR="00FF6EA7" w:rsidRPr="006C0A68" w:rsidRDefault="00310EB3" w:rsidP="00310EB3">
            <w:pPr>
              <w:pStyle w:val="ListParagraph"/>
              <w:numPr>
                <w:ilvl w:val="0"/>
                <w:numId w:val="4"/>
              </w:numPr>
              <w:tabs>
                <w:tab w:val="left" w:pos="1816"/>
              </w:tabs>
              <w:rPr>
                <w:b/>
                <w:bCs/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The Web Developer Bootcamp 2022  (Udemy)</w:t>
            </w:r>
          </w:p>
          <w:p w14:paraId="4E0C1334" w14:textId="77777777" w:rsidR="00310EB3" w:rsidRPr="006C0A68" w:rsidRDefault="00310EB3" w:rsidP="00310EB3">
            <w:pPr>
              <w:pStyle w:val="ListParagraph"/>
              <w:numPr>
                <w:ilvl w:val="0"/>
                <w:numId w:val="4"/>
              </w:numPr>
              <w:tabs>
                <w:tab w:val="left" w:pos="1816"/>
              </w:tabs>
              <w:rPr>
                <w:b/>
                <w:bCs/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C++ STL 2023  (GeeksForGeeks)</w:t>
            </w:r>
          </w:p>
          <w:p w14:paraId="6930EC93" w14:textId="578CF2DF" w:rsidR="00310EB3" w:rsidRPr="006C0A68" w:rsidRDefault="00310EB3" w:rsidP="00310EB3">
            <w:pPr>
              <w:pStyle w:val="ListParagraph"/>
              <w:numPr>
                <w:ilvl w:val="0"/>
                <w:numId w:val="4"/>
              </w:numPr>
              <w:tabs>
                <w:tab w:val="left" w:pos="1816"/>
              </w:tabs>
              <w:rPr>
                <w:b/>
                <w:bCs/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Programming with JavaScript 2023 (coursera)</w:t>
            </w:r>
          </w:p>
          <w:p w14:paraId="5598C76C" w14:textId="77777777" w:rsidR="00310EB3" w:rsidRPr="006C0A68" w:rsidRDefault="00310EB3" w:rsidP="00310EB3">
            <w:pPr>
              <w:pStyle w:val="ListParagraph"/>
              <w:numPr>
                <w:ilvl w:val="0"/>
                <w:numId w:val="4"/>
              </w:numPr>
              <w:tabs>
                <w:tab w:val="left" w:pos="1816"/>
              </w:tabs>
              <w:rPr>
                <w:b/>
                <w:bCs/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Foundation of user experience design 2022 (coursera)</w:t>
            </w:r>
          </w:p>
          <w:p w14:paraId="3BAEDBA3" w14:textId="77777777" w:rsidR="00310EB3" w:rsidRPr="006C0A68" w:rsidRDefault="00310EB3" w:rsidP="00310EB3">
            <w:pPr>
              <w:pStyle w:val="ListParagraph"/>
              <w:tabs>
                <w:tab w:val="left" w:pos="1816"/>
              </w:tabs>
              <w:rPr>
                <w:sz w:val="20"/>
                <w:szCs w:val="20"/>
              </w:rPr>
            </w:pPr>
          </w:p>
          <w:p w14:paraId="0FF16CB0" w14:textId="77777777" w:rsidR="00310EB3" w:rsidRDefault="00310EB3" w:rsidP="00310EB3">
            <w:pPr>
              <w:tabs>
                <w:tab w:val="left" w:pos="1816"/>
              </w:tabs>
              <w:rPr>
                <w:b/>
                <w:bCs/>
                <w:sz w:val="22"/>
              </w:rPr>
            </w:pPr>
          </w:p>
          <w:p w14:paraId="3BE34E37" w14:textId="48992BED" w:rsidR="00310EB3" w:rsidRDefault="00D22D7B" w:rsidP="00310EB3">
            <w:pPr>
              <w:pStyle w:val="Heading2"/>
            </w:pPr>
            <w:r>
              <w:t>TECHNICAL SKILLS</w:t>
            </w:r>
          </w:p>
          <w:p w14:paraId="035549C8" w14:textId="5848D9CD" w:rsidR="00310EB3" w:rsidRPr="006C0A68" w:rsidRDefault="00310EB3" w:rsidP="00310EB3">
            <w:pPr>
              <w:tabs>
                <w:tab w:val="left" w:pos="1816"/>
              </w:tabs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Languages: C,C++,Javascript,HTML,CSS</w:t>
            </w:r>
            <w:r w:rsidRPr="006C0A68">
              <w:rPr>
                <w:sz w:val="20"/>
                <w:szCs w:val="20"/>
              </w:rPr>
              <w:br/>
            </w:r>
            <w:r w:rsidR="00D22D7B" w:rsidRPr="006C0A68">
              <w:rPr>
                <w:sz w:val="20"/>
                <w:szCs w:val="20"/>
              </w:rPr>
              <w:t xml:space="preserve">Framework: React.js, Node.js, Bootstrap </w:t>
            </w:r>
          </w:p>
          <w:p w14:paraId="252337CA" w14:textId="642559CF" w:rsidR="00D22D7B" w:rsidRPr="00274FF3" w:rsidRDefault="00D22D7B" w:rsidP="00310EB3">
            <w:pPr>
              <w:tabs>
                <w:tab w:val="left" w:pos="1816"/>
              </w:tabs>
              <w:rPr>
                <w:sz w:val="20"/>
                <w:szCs w:val="20"/>
              </w:rPr>
            </w:pPr>
            <w:r w:rsidRPr="006C0A68">
              <w:rPr>
                <w:sz w:val="20"/>
                <w:szCs w:val="20"/>
              </w:rPr>
              <w:t>Others: UI/UX design</w:t>
            </w:r>
          </w:p>
        </w:tc>
      </w:tr>
      <w:bookmarkEnd w:id="0"/>
    </w:tbl>
    <w:p w14:paraId="6531B757" w14:textId="77777777" w:rsidR="00B865FD" w:rsidRDefault="00B865FD">
      <w:r>
        <w:rPr>
          <w:b/>
          <w:caps/>
        </w:rPr>
        <w:br w:type="page"/>
      </w:r>
    </w:p>
    <w:sectPr w:rsidR="00B865FD" w:rsidSect="00BC1D24">
      <w:headerReference w:type="default" r:id="rId11"/>
      <w:pgSz w:w="12240" w:h="15840"/>
      <w:pgMar w:top="0" w:right="720" w:bottom="15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8435" w14:textId="77777777" w:rsidR="00E00995" w:rsidRDefault="00E00995" w:rsidP="000C45FF">
      <w:r>
        <w:separator/>
      </w:r>
    </w:p>
  </w:endnote>
  <w:endnote w:type="continuationSeparator" w:id="0">
    <w:p w14:paraId="22C6C60A" w14:textId="77777777" w:rsidR="00E00995" w:rsidRDefault="00E0099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3C43" w14:textId="77777777" w:rsidR="00E00995" w:rsidRDefault="00E00995" w:rsidP="000C45FF">
      <w:r>
        <w:separator/>
      </w:r>
    </w:p>
  </w:footnote>
  <w:footnote w:type="continuationSeparator" w:id="0">
    <w:p w14:paraId="4E94E178" w14:textId="77777777" w:rsidR="00E00995" w:rsidRDefault="00E0099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EEE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DB2B" wp14:editId="1745D7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006832799" name="Graphic 200683279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A02"/>
    <w:multiLevelType w:val="hybridMultilevel"/>
    <w:tmpl w:val="51F22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3618"/>
    <w:multiLevelType w:val="hybridMultilevel"/>
    <w:tmpl w:val="F37C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7E77"/>
    <w:multiLevelType w:val="hybridMultilevel"/>
    <w:tmpl w:val="C726A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F1392"/>
    <w:multiLevelType w:val="hybridMultilevel"/>
    <w:tmpl w:val="222E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91BFD"/>
    <w:multiLevelType w:val="hybridMultilevel"/>
    <w:tmpl w:val="EB769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4F1E"/>
    <w:multiLevelType w:val="hybridMultilevel"/>
    <w:tmpl w:val="FCB8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55310"/>
    <w:multiLevelType w:val="hybridMultilevel"/>
    <w:tmpl w:val="936C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4C4F"/>
    <w:multiLevelType w:val="hybridMultilevel"/>
    <w:tmpl w:val="4E546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A5FE0"/>
    <w:multiLevelType w:val="hybridMultilevel"/>
    <w:tmpl w:val="98A0D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99971">
    <w:abstractNumId w:val="6"/>
  </w:num>
  <w:num w:numId="2" w16cid:durableId="750742029">
    <w:abstractNumId w:val="5"/>
  </w:num>
  <w:num w:numId="3" w16cid:durableId="2110926790">
    <w:abstractNumId w:val="8"/>
  </w:num>
  <w:num w:numId="4" w16cid:durableId="994644303">
    <w:abstractNumId w:val="3"/>
  </w:num>
  <w:num w:numId="5" w16cid:durableId="1337004544">
    <w:abstractNumId w:val="1"/>
  </w:num>
  <w:num w:numId="6" w16cid:durableId="924341428">
    <w:abstractNumId w:val="4"/>
  </w:num>
  <w:num w:numId="7" w16cid:durableId="896361136">
    <w:abstractNumId w:val="2"/>
  </w:num>
  <w:num w:numId="8" w16cid:durableId="765150932">
    <w:abstractNumId w:val="0"/>
  </w:num>
  <w:num w:numId="9" w16cid:durableId="727457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D6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FF3"/>
    <w:rsid w:val="00281FD5"/>
    <w:rsid w:val="0030481B"/>
    <w:rsid w:val="00310EB3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5F6A"/>
    <w:rsid w:val="005E39D5"/>
    <w:rsid w:val="00600670"/>
    <w:rsid w:val="0062123A"/>
    <w:rsid w:val="00646E75"/>
    <w:rsid w:val="00655262"/>
    <w:rsid w:val="006771D0"/>
    <w:rsid w:val="006C0A68"/>
    <w:rsid w:val="00715FCB"/>
    <w:rsid w:val="00743101"/>
    <w:rsid w:val="00764C9F"/>
    <w:rsid w:val="007775E1"/>
    <w:rsid w:val="007867A0"/>
    <w:rsid w:val="007927F5"/>
    <w:rsid w:val="00802CA0"/>
    <w:rsid w:val="00827B0D"/>
    <w:rsid w:val="009260CD"/>
    <w:rsid w:val="009323F7"/>
    <w:rsid w:val="00940A66"/>
    <w:rsid w:val="00952C25"/>
    <w:rsid w:val="009C6ED6"/>
    <w:rsid w:val="00A2118D"/>
    <w:rsid w:val="00AD0A50"/>
    <w:rsid w:val="00AD76E2"/>
    <w:rsid w:val="00B20152"/>
    <w:rsid w:val="00B359E4"/>
    <w:rsid w:val="00B57D98"/>
    <w:rsid w:val="00B70850"/>
    <w:rsid w:val="00B865FD"/>
    <w:rsid w:val="00BC1D24"/>
    <w:rsid w:val="00C066B6"/>
    <w:rsid w:val="00C37BA1"/>
    <w:rsid w:val="00C4674C"/>
    <w:rsid w:val="00C506CF"/>
    <w:rsid w:val="00C72BED"/>
    <w:rsid w:val="00C9578B"/>
    <w:rsid w:val="00CB0055"/>
    <w:rsid w:val="00D1013D"/>
    <w:rsid w:val="00D22D7B"/>
    <w:rsid w:val="00D2522B"/>
    <w:rsid w:val="00D422DE"/>
    <w:rsid w:val="00D5459D"/>
    <w:rsid w:val="00DA1F4D"/>
    <w:rsid w:val="00DD172A"/>
    <w:rsid w:val="00E00995"/>
    <w:rsid w:val="00E20A92"/>
    <w:rsid w:val="00E25A26"/>
    <w:rsid w:val="00E4381A"/>
    <w:rsid w:val="00E55D74"/>
    <w:rsid w:val="00ED0116"/>
    <w:rsid w:val="00EE081D"/>
    <w:rsid w:val="00F60274"/>
    <w:rsid w:val="00F77FB9"/>
    <w:rsid w:val="00FB068F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60FC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1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metiumashri1/?utm_source=geeksforgeeks&amp;utm_medium=my_profile&amp;utm_campaign=auth_use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umashri.met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etiUmash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metiumashri?hr_r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i\AppData\Local\Microsoft\Office\16.0\DTS\en-IN%7b7DC2AAA9-B0E9-40CE-9326-61A26B234306%7d\%7bEB0B6BCF-D373-40C8-908C-023AA0C4750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499BAC0E2E486C88192717AAA49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EA86-423B-43E4-B247-3CFA5338739E}"/>
      </w:docPartPr>
      <w:docPartBody>
        <w:p w:rsidR="00FA1DCB" w:rsidRDefault="00000000">
          <w:pPr>
            <w:pStyle w:val="FA499BAC0E2E486C88192717AAA4967E"/>
          </w:pPr>
          <w:r w:rsidRPr="00CB0055">
            <w:t>Contact</w:t>
          </w:r>
        </w:p>
      </w:docPartBody>
    </w:docPart>
    <w:docPart>
      <w:docPartPr>
        <w:name w:val="94A3F03165174146A4E8A0FE549D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0B58-19D6-42B1-B6D5-74A1E0CFD9A3}"/>
      </w:docPartPr>
      <w:docPartBody>
        <w:p w:rsidR="00FA1DCB" w:rsidRDefault="00000000">
          <w:pPr>
            <w:pStyle w:val="94A3F03165174146A4E8A0FE549D74E0"/>
          </w:pPr>
          <w:r w:rsidRPr="004D3011">
            <w:t>PHONE:</w:t>
          </w:r>
        </w:p>
      </w:docPartBody>
    </w:docPart>
    <w:docPart>
      <w:docPartPr>
        <w:name w:val="CA0ADAC7013D47B590AB04A832F97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50AB-956D-4EBE-90CF-5911755EF0EF}"/>
      </w:docPartPr>
      <w:docPartBody>
        <w:p w:rsidR="00FA1DCB" w:rsidRDefault="00000000">
          <w:pPr>
            <w:pStyle w:val="CA0ADAC7013D47B590AB04A832F97F33"/>
          </w:pPr>
          <w:r w:rsidRPr="004D3011">
            <w:t>EMAIL:</w:t>
          </w:r>
        </w:p>
      </w:docPartBody>
    </w:docPart>
    <w:docPart>
      <w:docPartPr>
        <w:name w:val="880CE6395BBD4D9EBC25F0431B9E8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8897B-23A3-4050-9E57-DE4C3C730DDF}"/>
      </w:docPartPr>
      <w:docPartBody>
        <w:p w:rsidR="00FA1DCB" w:rsidRDefault="00000000">
          <w:pPr>
            <w:pStyle w:val="880CE6395BBD4D9EBC25F0431B9E8A3C"/>
          </w:pPr>
          <w:r w:rsidRPr="00036450">
            <w:t>EDUCATION</w:t>
          </w:r>
        </w:p>
      </w:docPartBody>
    </w:docPart>
    <w:docPart>
      <w:docPartPr>
        <w:name w:val="4BA007D998154CE9BED0EA97D589A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B95D-E697-419C-9B18-79E2F348B717}"/>
      </w:docPartPr>
      <w:docPartBody>
        <w:p w:rsidR="00FA1DCB" w:rsidRDefault="00000000">
          <w:pPr>
            <w:pStyle w:val="4BA007D998154CE9BED0EA97D589A6F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8"/>
    <w:rsid w:val="00717075"/>
    <w:rsid w:val="00A75343"/>
    <w:rsid w:val="00B059A8"/>
    <w:rsid w:val="00F7275C"/>
    <w:rsid w:val="00F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99BAC0E2E486C88192717AAA4967E">
    <w:name w:val="FA499BAC0E2E486C88192717AAA4967E"/>
  </w:style>
  <w:style w:type="paragraph" w:customStyle="1" w:styleId="94A3F03165174146A4E8A0FE549D74E0">
    <w:name w:val="94A3F03165174146A4E8A0FE549D74E0"/>
  </w:style>
  <w:style w:type="paragraph" w:customStyle="1" w:styleId="CA0ADAC7013D47B590AB04A832F97F33">
    <w:name w:val="CA0ADAC7013D47B590AB04A832F97F3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80CE6395BBD4D9EBC25F0431B9E8A3C">
    <w:name w:val="880CE6395BBD4D9EBC25F0431B9E8A3C"/>
  </w:style>
  <w:style w:type="paragraph" w:customStyle="1" w:styleId="4BA007D998154CE9BED0EA97D589A6F0">
    <w:name w:val="4BA007D998154CE9BED0EA97D589A6F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{EB0B6BCF-D373-40C8-908C-023AA0C4750A}tf00546271_win32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2023-07-29T16:27:00Z</dcterms:created>
  <dcterms:modified xsi:type="dcterms:W3CDTF">2023-07-30T16:35:00Z</dcterms:modified>
</cp:coreProperties>
</file>